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E3" w:rsidRPr="0037439E" w:rsidRDefault="00A312E3" w:rsidP="00047C16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</w:t>
      </w:r>
      <w:r w:rsidRPr="00233458">
        <w:rPr>
          <w:b/>
          <w:sz w:val="28"/>
          <w:szCs w:val="24"/>
        </w:rPr>
        <w:t>_</w:t>
      </w:r>
      <w:r w:rsidRPr="00233458">
        <w:rPr>
          <w:rFonts w:hint="eastAsia"/>
          <w:b/>
          <w:sz w:val="28"/>
          <w:szCs w:val="24"/>
        </w:rPr>
        <w:t>问题清单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A312E3" w:rsidRPr="007B696E" w:rsidTr="007B696E">
        <w:tc>
          <w:tcPr>
            <w:tcW w:w="127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A312E3" w:rsidRPr="007B696E" w:rsidRDefault="00A312E3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A312E3" w:rsidRPr="007B696E" w:rsidTr="007B696E">
        <w:tc>
          <w:tcPr>
            <w:tcW w:w="127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A2016-00-02-00.SDD-</w:t>
            </w:r>
            <w:r w:rsidRPr="007B696E">
              <w:rPr>
                <w:rFonts w:hint="eastAsia"/>
                <w:sz w:val="24"/>
                <w:szCs w:val="24"/>
              </w:rPr>
              <w:t>系统设计说明书</w:t>
            </w:r>
          </w:p>
        </w:tc>
        <w:tc>
          <w:tcPr>
            <w:tcW w:w="99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V1.0</w:t>
            </w:r>
          </w:p>
        </w:tc>
      </w:tr>
      <w:tr w:rsidR="00A312E3" w:rsidRPr="007B696E" w:rsidTr="007B696E">
        <w:tc>
          <w:tcPr>
            <w:tcW w:w="127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Year" w:val="2016"/>
                <w:attr w:name="Month" w:val="11"/>
                <w:attr w:name="Day" w:val="30"/>
                <w:attr w:name="IsLunarDate" w:val="False"/>
                <w:attr w:name="IsROCDate" w:val="False"/>
              </w:smartTagPr>
              <w:r>
                <w:rPr>
                  <w:sz w:val="24"/>
                  <w:szCs w:val="24"/>
                </w:rPr>
                <w:t>2016/11</w:t>
              </w:r>
              <w:r w:rsidRPr="007B696E">
                <w:rPr>
                  <w:sz w:val="24"/>
                  <w:szCs w:val="24"/>
                </w:rPr>
                <w:t>/3</w:t>
              </w:r>
              <w:r>
                <w:rPr>
                  <w:sz w:val="24"/>
                  <w:szCs w:val="24"/>
                </w:rPr>
                <w:t>0</w:t>
              </w:r>
            </w:smartTag>
          </w:p>
        </w:tc>
        <w:tc>
          <w:tcPr>
            <w:tcW w:w="99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A312E3" w:rsidRPr="008A1256" w:rsidRDefault="00A312E3" w:rsidP="007B696E">
            <w:pPr>
              <w:jc w:val="left"/>
              <w:rPr>
                <w:sz w:val="24"/>
                <w:szCs w:val="24"/>
              </w:rPr>
            </w:pPr>
            <w:r w:rsidRPr="008A1256">
              <w:rPr>
                <w:rFonts w:ascii="Times New Roman" w:hAnsi="Times New Roman" w:hint="eastAsia"/>
                <w:kern w:val="0"/>
                <w:sz w:val="24"/>
                <w:szCs w:val="24"/>
              </w:rPr>
              <w:t>杨浩</w:t>
            </w:r>
          </w:p>
        </w:tc>
      </w:tr>
      <w:tr w:rsidR="00A312E3" w:rsidRPr="007B696E" w:rsidTr="007B696E">
        <w:tc>
          <w:tcPr>
            <w:tcW w:w="127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Year" w:val="2016"/>
                <w:attr w:name="Month" w:val="12"/>
                <w:attr w:name="Day" w:val="9"/>
                <w:attr w:name="IsLunarDate" w:val="False"/>
                <w:attr w:name="IsROCDate" w:val="False"/>
              </w:smartTagPr>
              <w:r w:rsidRPr="007B696E">
                <w:rPr>
                  <w:sz w:val="24"/>
                  <w:szCs w:val="24"/>
                </w:rPr>
                <w:t>2016/12/9</w:t>
              </w:r>
            </w:smartTag>
          </w:p>
        </w:tc>
        <w:tc>
          <w:tcPr>
            <w:tcW w:w="99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徐镇靖</w:t>
            </w:r>
          </w:p>
        </w:tc>
      </w:tr>
      <w:tr w:rsidR="00A312E3" w:rsidRPr="007B696E" w:rsidTr="007B696E">
        <w:tc>
          <w:tcPr>
            <w:tcW w:w="846" w:type="dxa"/>
          </w:tcPr>
          <w:p w:rsidR="00A312E3" w:rsidRPr="007B696E" w:rsidRDefault="00A312E3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A312E3" w:rsidRPr="007B696E" w:rsidRDefault="00A312E3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A312E3" w:rsidRPr="007B696E" w:rsidRDefault="00A312E3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A312E3" w:rsidRPr="007B696E" w:rsidRDefault="00A312E3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A312E3" w:rsidRPr="007B696E" w:rsidRDefault="00A312E3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A312E3" w:rsidRPr="007B696E" w:rsidTr="007B696E">
        <w:tc>
          <w:tcPr>
            <w:tcW w:w="846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7" w:type="dxa"/>
            <w:gridSpan w:val="2"/>
          </w:tcPr>
          <w:p w:rsidR="00A312E3" w:rsidRPr="007B696E" w:rsidRDefault="00A312E3" w:rsidP="009117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未对功能分配进行说明</w:t>
            </w:r>
          </w:p>
        </w:tc>
        <w:tc>
          <w:tcPr>
            <w:tcW w:w="98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A312E3" w:rsidRPr="007B696E" w:rsidRDefault="00A312E3" w:rsidP="001210D5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A312E3" w:rsidRPr="007B696E" w:rsidTr="007B696E">
        <w:tc>
          <w:tcPr>
            <w:tcW w:w="846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7" w:type="dxa"/>
            <w:gridSpan w:val="2"/>
          </w:tcPr>
          <w:p w:rsidR="00A312E3" w:rsidRPr="007B696E" w:rsidRDefault="00A312E3" w:rsidP="009117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缺少引用的文档</w:t>
            </w:r>
          </w:p>
        </w:tc>
        <w:tc>
          <w:tcPr>
            <w:tcW w:w="98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A312E3" w:rsidRPr="007B696E" w:rsidRDefault="00A312E3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A312E3" w:rsidRPr="007B696E" w:rsidTr="007B696E">
        <w:tc>
          <w:tcPr>
            <w:tcW w:w="846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7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缺少用户界面设计</w:t>
            </w:r>
          </w:p>
        </w:tc>
        <w:tc>
          <w:tcPr>
            <w:tcW w:w="98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A312E3" w:rsidRPr="007B696E" w:rsidRDefault="00A312E3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A312E3" w:rsidRPr="007B696E" w:rsidTr="007B696E">
        <w:tc>
          <w:tcPr>
            <w:tcW w:w="846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7" w:type="dxa"/>
            <w:gridSpan w:val="2"/>
          </w:tcPr>
          <w:p w:rsidR="00A312E3" w:rsidRPr="007B696E" w:rsidRDefault="00A312E3" w:rsidP="00911799">
            <w:pP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缺少内部结构的说明</w:t>
            </w:r>
          </w:p>
        </w:tc>
        <w:tc>
          <w:tcPr>
            <w:tcW w:w="987" w:type="dxa"/>
          </w:tcPr>
          <w:p w:rsidR="00A312E3" w:rsidRPr="007B696E" w:rsidRDefault="00A312E3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A312E3" w:rsidRPr="007B696E" w:rsidRDefault="00A312E3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</w:tbl>
    <w:p w:rsidR="00A312E3" w:rsidRPr="00047C16" w:rsidRDefault="00A312E3"/>
    <w:sectPr w:rsidR="00A312E3" w:rsidRPr="00047C16" w:rsidSect="0050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2E3" w:rsidRDefault="00A312E3" w:rsidP="00047C16">
      <w:r>
        <w:separator/>
      </w:r>
    </w:p>
  </w:endnote>
  <w:endnote w:type="continuationSeparator" w:id="0">
    <w:p w:rsidR="00A312E3" w:rsidRDefault="00A312E3" w:rsidP="00047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2E3" w:rsidRDefault="00A312E3" w:rsidP="00047C16">
      <w:r>
        <w:separator/>
      </w:r>
    </w:p>
  </w:footnote>
  <w:footnote w:type="continuationSeparator" w:id="0">
    <w:p w:rsidR="00A312E3" w:rsidRDefault="00A312E3" w:rsidP="00047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907"/>
    <w:rsid w:val="00043C62"/>
    <w:rsid w:val="00047C16"/>
    <w:rsid w:val="000E399F"/>
    <w:rsid w:val="00102B44"/>
    <w:rsid w:val="001210D5"/>
    <w:rsid w:val="00233458"/>
    <w:rsid w:val="0030194E"/>
    <w:rsid w:val="00362A43"/>
    <w:rsid w:val="0037439E"/>
    <w:rsid w:val="0038407E"/>
    <w:rsid w:val="00420F3A"/>
    <w:rsid w:val="00504169"/>
    <w:rsid w:val="00522FBC"/>
    <w:rsid w:val="00547F2B"/>
    <w:rsid w:val="00581396"/>
    <w:rsid w:val="00626F97"/>
    <w:rsid w:val="006846AA"/>
    <w:rsid w:val="006F7643"/>
    <w:rsid w:val="00702BAA"/>
    <w:rsid w:val="007059EA"/>
    <w:rsid w:val="007A0284"/>
    <w:rsid w:val="007B696E"/>
    <w:rsid w:val="00836AD0"/>
    <w:rsid w:val="008A1256"/>
    <w:rsid w:val="00911799"/>
    <w:rsid w:val="009125DC"/>
    <w:rsid w:val="00917853"/>
    <w:rsid w:val="009E2907"/>
    <w:rsid w:val="009E2F35"/>
    <w:rsid w:val="00A312E3"/>
    <w:rsid w:val="00A7038D"/>
    <w:rsid w:val="00C16755"/>
    <w:rsid w:val="00D11EBA"/>
    <w:rsid w:val="00E54494"/>
    <w:rsid w:val="00E60679"/>
    <w:rsid w:val="00E66E63"/>
    <w:rsid w:val="00E8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1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7C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7C1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047C1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</Pages>
  <Words>33</Words>
  <Characters>189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AutoBVT</cp:lastModifiedBy>
  <cp:revision>21</cp:revision>
  <dcterms:created xsi:type="dcterms:W3CDTF">2016-12-09T09:34:00Z</dcterms:created>
  <dcterms:modified xsi:type="dcterms:W3CDTF">2016-12-11T10:43:00Z</dcterms:modified>
</cp:coreProperties>
</file>