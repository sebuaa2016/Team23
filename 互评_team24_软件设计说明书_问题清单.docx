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ACF" w:rsidRPr="0037439E" w:rsidRDefault="007D0ACF" w:rsidP="00047C16">
      <w:pPr>
        <w:jc w:val="center"/>
        <w:rPr>
          <w:b/>
          <w:sz w:val="32"/>
          <w:szCs w:val="24"/>
        </w:rPr>
      </w:pPr>
      <w:r w:rsidRPr="00233458">
        <w:rPr>
          <w:rFonts w:hint="eastAsia"/>
          <w:b/>
          <w:sz w:val="28"/>
          <w:szCs w:val="24"/>
        </w:rPr>
        <w:t>软件设计说明书</w:t>
      </w:r>
      <w:r w:rsidRPr="00233458">
        <w:rPr>
          <w:b/>
          <w:sz w:val="28"/>
          <w:szCs w:val="24"/>
        </w:rPr>
        <w:t>_</w:t>
      </w:r>
      <w:r w:rsidRPr="00233458">
        <w:rPr>
          <w:rFonts w:hint="eastAsia"/>
          <w:b/>
          <w:sz w:val="28"/>
          <w:szCs w:val="24"/>
        </w:rPr>
        <w:t>问题清单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46"/>
        <w:gridCol w:w="425"/>
        <w:gridCol w:w="1276"/>
        <w:gridCol w:w="2410"/>
        <w:gridCol w:w="997"/>
        <w:gridCol w:w="987"/>
        <w:gridCol w:w="2835"/>
      </w:tblGrid>
      <w:tr w:rsidR="007D0ACF" w:rsidRPr="007B696E" w:rsidTr="007B696E">
        <w:tc>
          <w:tcPr>
            <w:tcW w:w="1271" w:type="dxa"/>
            <w:gridSpan w:val="2"/>
          </w:tcPr>
          <w:p w:rsidR="007D0ACF" w:rsidRPr="007B696E" w:rsidRDefault="007D0ACF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8505" w:type="dxa"/>
            <w:gridSpan w:val="5"/>
          </w:tcPr>
          <w:p w:rsidR="007D0ACF" w:rsidRPr="00772C17" w:rsidRDefault="007D0ACF" w:rsidP="00772C17">
            <w:pPr>
              <w:jc w:val="center"/>
              <w:rPr>
                <w:sz w:val="28"/>
                <w:szCs w:val="28"/>
              </w:rPr>
            </w:pPr>
            <w:r w:rsidRPr="00772C17">
              <w:rPr>
                <w:rFonts w:hint="eastAsia"/>
                <w:sz w:val="28"/>
                <w:szCs w:val="28"/>
              </w:rPr>
              <w:t>“</w:t>
            </w:r>
            <w:r w:rsidRPr="00772C17">
              <w:rPr>
                <w:sz w:val="28"/>
                <w:szCs w:val="28"/>
              </w:rPr>
              <w:t>USKY</w:t>
            </w:r>
            <w:r w:rsidRPr="00772C17">
              <w:rPr>
                <w:rFonts w:hint="eastAsia"/>
                <w:sz w:val="28"/>
                <w:szCs w:val="28"/>
              </w:rPr>
              <w:t>”机票预订网站</w:t>
            </w:r>
          </w:p>
        </w:tc>
      </w:tr>
      <w:tr w:rsidR="007D0ACF" w:rsidRPr="007B696E" w:rsidTr="007B696E">
        <w:tc>
          <w:tcPr>
            <w:tcW w:w="1271" w:type="dxa"/>
            <w:gridSpan w:val="2"/>
          </w:tcPr>
          <w:p w:rsidR="007D0ACF" w:rsidRPr="007B696E" w:rsidRDefault="007D0ACF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文档名称</w:t>
            </w:r>
          </w:p>
        </w:tc>
        <w:tc>
          <w:tcPr>
            <w:tcW w:w="3686" w:type="dxa"/>
            <w:gridSpan w:val="2"/>
          </w:tcPr>
          <w:p w:rsidR="007D0ACF" w:rsidRPr="007B696E" w:rsidRDefault="007D0ACF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sz w:val="24"/>
                <w:szCs w:val="24"/>
              </w:rPr>
              <w:t>A2016-00-02-00.SDD-</w:t>
            </w:r>
            <w:r w:rsidRPr="007B696E">
              <w:rPr>
                <w:rFonts w:hint="eastAsia"/>
                <w:sz w:val="24"/>
                <w:szCs w:val="24"/>
              </w:rPr>
              <w:t>系统设计说明书</w:t>
            </w:r>
          </w:p>
        </w:tc>
        <w:tc>
          <w:tcPr>
            <w:tcW w:w="997" w:type="dxa"/>
          </w:tcPr>
          <w:p w:rsidR="007D0ACF" w:rsidRPr="007B696E" w:rsidRDefault="007D0ACF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3822" w:type="dxa"/>
            <w:gridSpan w:val="2"/>
          </w:tcPr>
          <w:p w:rsidR="007D0ACF" w:rsidRPr="007B696E" w:rsidRDefault="007D0ACF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sz w:val="24"/>
                <w:szCs w:val="24"/>
              </w:rPr>
              <w:t>V1.0</w:t>
            </w:r>
          </w:p>
        </w:tc>
      </w:tr>
      <w:tr w:rsidR="007D0ACF" w:rsidRPr="007B696E" w:rsidTr="007B696E">
        <w:tc>
          <w:tcPr>
            <w:tcW w:w="1271" w:type="dxa"/>
            <w:gridSpan w:val="2"/>
          </w:tcPr>
          <w:p w:rsidR="007D0ACF" w:rsidRPr="007B696E" w:rsidRDefault="007D0ACF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提交日期</w:t>
            </w:r>
          </w:p>
        </w:tc>
        <w:tc>
          <w:tcPr>
            <w:tcW w:w="3686" w:type="dxa"/>
            <w:gridSpan w:val="2"/>
          </w:tcPr>
          <w:p w:rsidR="007D0ACF" w:rsidRPr="007B696E" w:rsidRDefault="007D0ACF" w:rsidP="007B696E">
            <w:pPr>
              <w:jc w:val="left"/>
              <w:rPr>
                <w:sz w:val="24"/>
                <w:szCs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5"/>
                <w:attr w:name="Month" w:val="11"/>
                <w:attr w:name="Year" w:val="2016"/>
              </w:smartTagPr>
              <w:r>
                <w:rPr>
                  <w:sz w:val="24"/>
                  <w:szCs w:val="24"/>
                </w:rPr>
                <w:t>2016/11</w:t>
              </w:r>
              <w:r w:rsidRPr="007B696E">
                <w:rPr>
                  <w:sz w:val="24"/>
                  <w:szCs w:val="24"/>
                </w:rPr>
                <w:t>/</w:t>
              </w:r>
              <w:r>
                <w:rPr>
                  <w:sz w:val="24"/>
                  <w:szCs w:val="24"/>
                </w:rPr>
                <w:t>25</w:t>
              </w:r>
            </w:smartTag>
          </w:p>
        </w:tc>
        <w:tc>
          <w:tcPr>
            <w:tcW w:w="997" w:type="dxa"/>
          </w:tcPr>
          <w:p w:rsidR="007D0ACF" w:rsidRPr="007B696E" w:rsidRDefault="007D0ACF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3822" w:type="dxa"/>
            <w:gridSpan w:val="2"/>
          </w:tcPr>
          <w:p w:rsidR="007D0ACF" w:rsidRPr="00772C17" w:rsidRDefault="007D0ACF" w:rsidP="007B696E">
            <w:pPr>
              <w:jc w:val="left"/>
              <w:rPr>
                <w:sz w:val="24"/>
                <w:szCs w:val="24"/>
              </w:rPr>
            </w:pPr>
            <w:r w:rsidRPr="00772C17">
              <w:rPr>
                <w:rFonts w:ascii="Times New Roman" w:hAnsi="Times New Roman" w:hint="eastAsia"/>
                <w:sz w:val="24"/>
                <w:szCs w:val="24"/>
              </w:rPr>
              <w:t>李佳锴</w:t>
            </w:r>
            <w:r w:rsidRPr="00772C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72C17">
              <w:rPr>
                <w:rFonts w:ascii="Times New Roman" w:hAnsi="Times New Roman" w:hint="eastAsia"/>
                <w:sz w:val="24"/>
                <w:szCs w:val="24"/>
              </w:rPr>
              <w:t>，张子轩</w:t>
            </w:r>
          </w:p>
        </w:tc>
      </w:tr>
      <w:tr w:rsidR="007D0ACF" w:rsidRPr="007B696E" w:rsidTr="007B696E">
        <w:tc>
          <w:tcPr>
            <w:tcW w:w="1271" w:type="dxa"/>
            <w:gridSpan w:val="2"/>
          </w:tcPr>
          <w:p w:rsidR="007D0ACF" w:rsidRPr="007B696E" w:rsidRDefault="007D0ACF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评审日期</w:t>
            </w:r>
          </w:p>
        </w:tc>
        <w:tc>
          <w:tcPr>
            <w:tcW w:w="3686" w:type="dxa"/>
            <w:gridSpan w:val="2"/>
          </w:tcPr>
          <w:p w:rsidR="007D0ACF" w:rsidRPr="007B696E" w:rsidRDefault="007D0ACF" w:rsidP="007B696E">
            <w:pPr>
              <w:jc w:val="left"/>
              <w:rPr>
                <w:sz w:val="24"/>
                <w:szCs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12"/>
                <w:attr w:name="Year" w:val="2016"/>
              </w:smartTagPr>
              <w:r w:rsidRPr="007B696E">
                <w:rPr>
                  <w:sz w:val="24"/>
                  <w:szCs w:val="24"/>
                </w:rPr>
                <w:t>2016/12/9</w:t>
              </w:r>
            </w:smartTag>
          </w:p>
        </w:tc>
        <w:tc>
          <w:tcPr>
            <w:tcW w:w="997" w:type="dxa"/>
          </w:tcPr>
          <w:p w:rsidR="007D0ACF" w:rsidRPr="007B696E" w:rsidRDefault="007D0ACF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评审人</w:t>
            </w:r>
          </w:p>
        </w:tc>
        <w:tc>
          <w:tcPr>
            <w:tcW w:w="3822" w:type="dxa"/>
            <w:gridSpan w:val="2"/>
          </w:tcPr>
          <w:p w:rsidR="007D0ACF" w:rsidRPr="007B696E" w:rsidRDefault="007D0ACF" w:rsidP="007B696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徐镇靖</w:t>
            </w:r>
          </w:p>
        </w:tc>
      </w:tr>
      <w:tr w:rsidR="007D0ACF" w:rsidRPr="007B696E" w:rsidTr="007B696E">
        <w:tc>
          <w:tcPr>
            <w:tcW w:w="846" w:type="dxa"/>
          </w:tcPr>
          <w:p w:rsidR="007D0ACF" w:rsidRPr="007B696E" w:rsidRDefault="007D0ACF" w:rsidP="007B696E">
            <w:pPr>
              <w:jc w:val="center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701" w:type="dxa"/>
            <w:gridSpan w:val="2"/>
          </w:tcPr>
          <w:p w:rsidR="007D0ACF" w:rsidRPr="007B696E" w:rsidRDefault="007D0ACF" w:rsidP="007B696E">
            <w:pPr>
              <w:jc w:val="center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问题位置</w:t>
            </w:r>
          </w:p>
        </w:tc>
        <w:tc>
          <w:tcPr>
            <w:tcW w:w="3407" w:type="dxa"/>
            <w:gridSpan w:val="2"/>
          </w:tcPr>
          <w:p w:rsidR="007D0ACF" w:rsidRPr="007B696E" w:rsidRDefault="007D0ACF" w:rsidP="007B696E">
            <w:pPr>
              <w:jc w:val="center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问题描述</w:t>
            </w:r>
          </w:p>
        </w:tc>
        <w:tc>
          <w:tcPr>
            <w:tcW w:w="987" w:type="dxa"/>
          </w:tcPr>
          <w:p w:rsidR="007D0ACF" w:rsidRPr="007B696E" w:rsidRDefault="007D0ACF" w:rsidP="007B696E">
            <w:pPr>
              <w:jc w:val="center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严重性</w:t>
            </w:r>
          </w:p>
        </w:tc>
        <w:tc>
          <w:tcPr>
            <w:tcW w:w="2835" w:type="dxa"/>
          </w:tcPr>
          <w:p w:rsidR="007D0ACF" w:rsidRPr="007B696E" w:rsidRDefault="007D0ACF" w:rsidP="007B696E">
            <w:pPr>
              <w:jc w:val="center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处理意见</w:t>
            </w:r>
          </w:p>
        </w:tc>
      </w:tr>
      <w:tr w:rsidR="007D0ACF" w:rsidRPr="007B696E" w:rsidTr="007B696E">
        <w:tc>
          <w:tcPr>
            <w:tcW w:w="846" w:type="dxa"/>
          </w:tcPr>
          <w:p w:rsidR="007D0ACF" w:rsidRPr="007B696E" w:rsidRDefault="007D0ACF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gridSpan w:val="2"/>
          </w:tcPr>
          <w:p w:rsidR="007D0ACF" w:rsidRPr="007B696E" w:rsidRDefault="007D0ACF" w:rsidP="007B696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</w:t>
            </w:r>
          </w:p>
        </w:tc>
        <w:tc>
          <w:tcPr>
            <w:tcW w:w="3407" w:type="dxa"/>
            <w:gridSpan w:val="2"/>
          </w:tcPr>
          <w:p w:rsidR="007D0ACF" w:rsidRPr="00A305BC" w:rsidRDefault="007D0ACF" w:rsidP="00A305B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图表缺少编号</w:t>
            </w:r>
          </w:p>
        </w:tc>
        <w:tc>
          <w:tcPr>
            <w:tcW w:w="987" w:type="dxa"/>
          </w:tcPr>
          <w:p w:rsidR="007D0ACF" w:rsidRPr="007B696E" w:rsidRDefault="007D0ACF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一般</w:t>
            </w:r>
          </w:p>
        </w:tc>
        <w:tc>
          <w:tcPr>
            <w:tcW w:w="2835" w:type="dxa"/>
          </w:tcPr>
          <w:p w:rsidR="007D0ACF" w:rsidRPr="007B696E" w:rsidRDefault="007D0ACF" w:rsidP="001210D5">
            <w:pPr>
              <w:jc w:val="center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修改</w:t>
            </w:r>
          </w:p>
        </w:tc>
      </w:tr>
      <w:tr w:rsidR="007D0ACF" w:rsidRPr="007B696E" w:rsidTr="007B696E">
        <w:tc>
          <w:tcPr>
            <w:tcW w:w="846" w:type="dxa"/>
          </w:tcPr>
          <w:p w:rsidR="007D0ACF" w:rsidRPr="007B696E" w:rsidRDefault="007D0ACF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gridSpan w:val="2"/>
          </w:tcPr>
          <w:p w:rsidR="007D0ACF" w:rsidRPr="007B696E" w:rsidRDefault="007D0ACF" w:rsidP="007B696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07" w:type="dxa"/>
            <w:gridSpan w:val="2"/>
          </w:tcPr>
          <w:p w:rsidR="007D0ACF" w:rsidRPr="007B696E" w:rsidRDefault="007D0ACF" w:rsidP="009117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引用文档描述不够详细</w:t>
            </w:r>
          </w:p>
        </w:tc>
        <w:tc>
          <w:tcPr>
            <w:tcW w:w="987" w:type="dxa"/>
          </w:tcPr>
          <w:p w:rsidR="007D0ACF" w:rsidRPr="007B696E" w:rsidRDefault="007D0ACF" w:rsidP="007B696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一般</w:t>
            </w:r>
          </w:p>
        </w:tc>
        <w:tc>
          <w:tcPr>
            <w:tcW w:w="2835" w:type="dxa"/>
          </w:tcPr>
          <w:p w:rsidR="007D0ACF" w:rsidRPr="007B696E" w:rsidRDefault="007D0ACF" w:rsidP="00420F3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</w:p>
        </w:tc>
      </w:tr>
      <w:tr w:rsidR="007D0ACF" w:rsidRPr="007B696E" w:rsidTr="007B696E">
        <w:tc>
          <w:tcPr>
            <w:tcW w:w="846" w:type="dxa"/>
          </w:tcPr>
          <w:p w:rsidR="007D0ACF" w:rsidRPr="007B696E" w:rsidRDefault="007D0ACF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  <w:gridSpan w:val="2"/>
          </w:tcPr>
          <w:p w:rsidR="007D0ACF" w:rsidRPr="007B696E" w:rsidRDefault="007D0ACF" w:rsidP="007B696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407" w:type="dxa"/>
            <w:gridSpan w:val="2"/>
          </w:tcPr>
          <w:p w:rsidR="007D0ACF" w:rsidRPr="007B696E" w:rsidRDefault="007D0ACF" w:rsidP="007B696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缺少内部结构设计</w:t>
            </w:r>
          </w:p>
        </w:tc>
        <w:tc>
          <w:tcPr>
            <w:tcW w:w="987" w:type="dxa"/>
          </w:tcPr>
          <w:p w:rsidR="007D0ACF" w:rsidRPr="007B696E" w:rsidRDefault="007D0ACF" w:rsidP="007B696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一般</w:t>
            </w:r>
          </w:p>
        </w:tc>
        <w:tc>
          <w:tcPr>
            <w:tcW w:w="2835" w:type="dxa"/>
          </w:tcPr>
          <w:p w:rsidR="007D0ACF" w:rsidRPr="007B696E" w:rsidRDefault="007D0ACF" w:rsidP="00420F3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</w:p>
        </w:tc>
      </w:tr>
      <w:tr w:rsidR="007D0ACF" w:rsidRPr="007B696E" w:rsidTr="007B696E">
        <w:tc>
          <w:tcPr>
            <w:tcW w:w="846" w:type="dxa"/>
          </w:tcPr>
          <w:p w:rsidR="007D0ACF" w:rsidRPr="007B696E" w:rsidRDefault="007D0ACF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  <w:gridSpan w:val="2"/>
          </w:tcPr>
          <w:p w:rsidR="007D0ACF" w:rsidRPr="007B696E" w:rsidRDefault="007D0ACF" w:rsidP="007B696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</w:t>
            </w:r>
          </w:p>
        </w:tc>
        <w:tc>
          <w:tcPr>
            <w:tcW w:w="3407" w:type="dxa"/>
            <w:gridSpan w:val="2"/>
          </w:tcPr>
          <w:p w:rsidR="007D0ACF" w:rsidRPr="007B696E" w:rsidRDefault="007D0ACF" w:rsidP="00911799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建议有图示显示界面的设计方案</w:t>
            </w:r>
            <w:bookmarkStart w:id="0" w:name="_GoBack"/>
            <w:bookmarkEnd w:id="0"/>
          </w:p>
        </w:tc>
        <w:tc>
          <w:tcPr>
            <w:tcW w:w="987" w:type="dxa"/>
          </w:tcPr>
          <w:p w:rsidR="007D0ACF" w:rsidRPr="007B696E" w:rsidRDefault="007D0ACF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一般</w:t>
            </w:r>
          </w:p>
        </w:tc>
        <w:tc>
          <w:tcPr>
            <w:tcW w:w="2835" w:type="dxa"/>
          </w:tcPr>
          <w:p w:rsidR="007D0ACF" w:rsidRPr="007B696E" w:rsidRDefault="007D0ACF" w:rsidP="00420F3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</w:p>
        </w:tc>
      </w:tr>
    </w:tbl>
    <w:p w:rsidR="007D0ACF" w:rsidRPr="00047C16" w:rsidRDefault="007D0ACF"/>
    <w:sectPr w:rsidR="007D0ACF" w:rsidRPr="00047C16" w:rsidSect="00504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0ACF" w:rsidRDefault="007D0ACF" w:rsidP="00047C16">
      <w:r>
        <w:separator/>
      </w:r>
    </w:p>
  </w:endnote>
  <w:endnote w:type="continuationSeparator" w:id="0">
    <w:p w:rsidR="007D0ACF" w:rsidRDefault="007D0ACF" w:rsidP="00047C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0ACF" w:rsidRDefault="007D0ACF" w:rsidP="00047C16">
      <w:r>
        <w:separator/>
      </w:r>
    </w:p>
  </w:footnote>
  <w:footnote w:type="continuationSeparator" w:id="0">
    <w:p w:rsidR="007D0ACF" w:rsidRDefault="007D0ACF" w:rsidP="00047C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76CB9CA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11C2908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5BA2F0F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7EA273E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3536AEF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1EEE1D2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D3C2577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291C605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E68A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0B6C52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907"/>
    <w:rsid w:val="00043C62"/>
    <w:rsid w:val="00047C16"/>
    <w:rsid w:val="000E399F"/>
    <w:rsid w:val="00102B44"/>
    <w:rsid w:val="001210D5"/>
    <w:rsid w:val="00223E66"/>
    <w:rsid w:val="00233458"/>
    <w:rsid w:val="0030194E"/>
    <w:rsid w:val="0037439E"/>
    <w:rsid w:val="00420F3A"/>
    <w:rsid w:val="00504169"/>
    <w:rsid w:val="00581396"/>
    <w:rsid w:val="00626F97"/>
    <w:rsid w:val="006D55DC"/>
    <w:rsid w:val="006F7643"/>
    <w:rsid w:val="00702BAA"/>
    <w:rsid w:val="007059EA"/>
    <w:rsid w:val="007666D1"/>
    <w:rsid w:val="00772C17"/>
    <w:rsid w:val="00792FD8"/>
    <w:rsid w:val="007B696E"/>
    <w:rsid w:val="007D0ACF"/>
    <w:rsid w:val="00836AD0"/>
    <w:rsid w:val="00911799"/>
    <w:rsid w:val="009125DC"/>
    <w:rsid w:val="009E2907"/>
    <w:rsid w:val="009E2F35"/>
    <w:rsid w:val="00A305BC"/>
    <w:rsid w:val="00A7038D"/>
    <w:rsid w:val="00C16755"/>
    <w:rsid w:val="00CD0542"/>
    <w:rsid w:val="00D11EBA"/>
    <w:rsid w:val="00D263E8"/>
    <w:rsid w:val="00E54494"/>
    <w:rsid w:val="00E60679"/>
    <w:rsid w:val="00E66E63"/>
    <w:rsid w:val="00E86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C16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7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047C1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047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7C16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rsid w:val="00047C16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46</TotalTime>
  <Pages>1</Pages>
  <Words>36</Words>
  <Characters>206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He</dc:creator>
  <cp:keywords/>
  <dc:description/>
  <cp:lastModifiedBy>AutoBVT</cp:lastModifiedBy>
  <cp:revision>21</cp:revision>
  <dcterms:created xsi:type="dcterms:W3CDTF">2016-12-09T09:34:00Z</dcterms:created>
  <dcterms:modified xsi:type="dcterms:W3CDTF">2016-12-11T10:38:00Z</dcterms:modified>
</cp:coreProperties>
</file>