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62" w:rsidRPr="00E03D13" w:rsidRDefault="00951B62" w:rsidP="00B407D7">
      <w:pPr>
        <w:spacing w:line="360" w:lineRule="auto"/>
        <w:jc w:val="center"/>
        <w:rPr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软件设计说明</w:t>
      </w:r>
      <w:r>
        <w:rPr>
          <w:rFonts w:hint="eastAsia"/>
          <w:b/>
          <w:sz w:val="28"/>
        </w:rPr>
        <w:t>文档</w:t>
      </w:r>
      <w:r w:rsidRPr="00181BC0">
        <w:rPr>
          <w:rFonts w:hint="eastAsia"/>
          <w:b/>
          <w:sz w:val="28"/>
        </w:rPr>
        <w:t>评审检查单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1276"/>
        <w:gridCol w:w="3260"/>
        <w:gridCol w:w="2914"/>
      </w:tblGrid>
      <w:tr w:rsidR="00951B62" w:rsidRPr="002A7A34" w:rsidTr="002A7A34">
        <w:tc>
          <w:tcPr>
            <w:tcW w:w="8296" w:type="dxa"/>
            <w:gridSpan w:val="4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检查对象类型：□软件开发计划</w:t>
            </w:r>
            <w:r w:rsidRPr="002A7A34">
              <w:rPr>
                <w:sz w:val="24"/>
                <w:szCs w:val="24"/>
              </w:rPr>
              <w:t xml:space="preserve">  </w:t>
            </w:r>
            <w:r w:rsidRPr="002A7A34">
              <w:rPr>
                <w:rFonts w:hint="eastAsia"/>
                <w:sz w:val="24"/>
                <w:szCs w:val="24"/>
              </w:rPr>
              <w:t>□软件需求规格说明</w:t>
            </w:r>
          </w:p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 xml:space="preserve">              </w:t>
            </w:r>
            <w:r w:rsidRPr="002A7A34">
              <w:rPr>
                <w:rFonts w:ascii="µÈÏß Western" w:hAnsi="µÈÏß Western"/>
                <w:sz w:val="24"/>
                <w:szCs w:val="24"/>
              </w:rPr>
              <w:t>√</w:t>
            </w:r>
            <w:r w:rsidRPr="002A7A34">
              <w:rPr>
                <w:rFonts w:hint="eastAsia"/>
                <w:sz w:val="24"/>
                <w:szCs w:val="24"/>
              </w:rPr>
              <w:t>软件设计说明</w:t>
            </w:r>
            <w:r w:rsidRPr="002A7A34">
              <w:rPr>
                <w:sz w:val="24"/>
                <w:szCs w:val="24"/>
              </w:rPr>
              <w:t xml:space="preserve">  </w:t>
            </w:r>
            <w:r w:rsidRPr="002A7A34">
              <w:rPr>
                <w:rFonts w:hint="eastAsia"/>
                <w:sz w:val="24"/>
                <w:szCs w:val="24"/>
              </w:rPr>
              <w:t>□软件测试计划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检查要点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文档命名规范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各部分的描述或说明是否完整、无缺漏</w:t>
            </w:r>
            <w:bookmarkStart w:id="0" w:name="_GoBack"/>
            <w:bookmarkEnd w:id="0"/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各部分的要点是否完整、无缺漏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是否有部分需求的软件设计没描述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是否存在新增的需求没有被描述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接口设计是否完整，无缺漏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检查数据结构是否完整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数据设计部分是否完整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数据库设计能否完全覆盖需求的要求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数据库的基本表设计是否完善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检查报告中的设计描述是否完整，无缺漏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详细设计的描述是否完整，有无缺漏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各部分的要点是否准确说明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2A7A34">
              <w:rPr>
                <w:rFonts w:cs="宋体" w:hint="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数据库设计是否契合需求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rFonts w:cs="Arial"/>
                <w:color w:val="333333"/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rFonts w:cs="Arial"/>
                <w:color w:val="333333"/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设计说明与需求功能是否一致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结构设计、接口设计、详细设计之间是否是一致的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数据库设计和数据流分析、</w:t>
            </w:r>
            <w:r w:rsidRPr="002A7A34">
              <w:rPr>
                <w:sz w:val="24"/>
                <w:szCs w:val="24"/>
              </w:rPr>
              <w:t>ER</w:t>
            </w:r>
            <w:r w:rsidRPr="002A7A34">
              <w:rPr>
                <w:rFonts w:hint="eastAsia"/>
                <w:sz w:val="24"/>
                <w:szCs w:val="24"/>
              </w:rPr>
              <w:t>图等是否一致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 w:rsidR="00951B62" w:rsidRPr="00B407D7" w:rsidRDefault="00951B62"/>
    <w:sectPr w:rsidR="00951B62" w:rsidRPr="00B407D7" w:rsidSect="00DB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B62" w:rsidRDefault="00951B62" w:rsidP="00B407D7">
      <w:r>
        <w:separator/>
      </w:r>
    </w:p>
  </w:endnote>
  <w:endnote w:type="continuationSeparator" w:id="0">
    <w:p w:rsidR="00951B62" w:rsidRDefault="00951B62" w:rsidP="00B40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B62" w:rsidRDefault="00951B62" w:rsidP="00B407D7">
      <w:r>
        <w:separator/>
      </w:r>
    </w:p>
  </w:footnote>
  <w:footnote w:type="continuationSeparator" w:id="0">
    <w:p w:rsidR="00951B62" w:rsidRDefault="00951B62" w:rsidP="00B407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7834"/>
    <w:rsid w:val="00181BC0"/>
    <w:rsid w:val="002A7A34"/>
    <w:rsid w:val="00402419"/>
    <w:rsid w:val="004743F3"/>
    <w:rsid w:val="00615F4C"/>
    <w:rsid w:val="00951B62"/>
    <w:rsid w:val="00A27834"/>
    <w:rsid w:val="00AB548C"/>
    <w:rsid w:val="00B407D7"/>
    <w:rsid w:val="00C43F85"/>
    <w:rsid w:val="00DB0857"/>
    <w:rsid w:val="00DB0FDC"/>
    <w:rsid w:val="00E03D13"/>
    <w:rsid w:val="00F4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D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407D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4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07D7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B407D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112</Words>
  <Characters>639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qinghe_ye@163.com</dc:creator>
  <cp:keywords/>
  <dc:description/>
  <cp:lastModifiedBy>AutoBVT</cp:lastModifiedBy>
  <cp:revision>5</cp:revision>
  <dcterms:created xsi:type="dcterms:W3CDTF">2016-12-09T13:13:00Z</dcterms:created>
  <dcterms:modified xsi:type="dcterms:W3CDTF">2016-12-11T09:18:00Z</dcterms:modified>
</cp:coreProperties>
</file>